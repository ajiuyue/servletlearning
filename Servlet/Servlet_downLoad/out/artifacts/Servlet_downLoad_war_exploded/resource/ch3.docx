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Ch3</w:t>
      </w:r>
      <w:bookmarkStart w:id="0" w:name="_GoBack"/>
      <w:bookmarkEnd w:id="0"/>
      <w:r>
        <w:rPr>
          <w:rFonts w:hint="eastAsia"/>
          <w:lang w:val="en-US" w:eastAsia="zh-CN"/>
        </w:rPr>
        <w:t>andCh4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5266055"/>
            <wp:effectExtent l="0" t="0" r="10795" b="10795"/>
            <wp:docPr id="1" name="图片 1" descr="QQ图片2018102620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10262040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966470"/>
            <wp:effectExtent l="0" t="0" r="6350" b="5080"/>
            <wp:docPr id="2" name="图片 2" descr="QQ图片2018102620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10262040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5232400"/>
            <wp:effectExtent l="0" t="0" r="6350" b="6350"/>
            <wp:docPr id="3" name="图片 3" descr="QQ图片20181026204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1026204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241040"/>
            <wp:effectExtent l="0" t="0" r="6350" b="16510"/>
            <wp:docPr id="4" name="图片 4" descr="QQ图片2018102620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810262040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9860" cy="5229860"/>
            <wp:effectExtent l="0" t="0" r="8890" b="8890"/>
            <wp:docPr id="5" name="图片 5" descr="QQ图片2018102620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810262040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6210" cy="2780030"/>
            <wp:effectExtent l="0" t="0" r="2540" b="1270"/>
            <wp:docPr id="6" name="图片 6" descr="QQ图片2018102620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810262040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A7B51"/>
    <w:rsid w:val="02ED211D"/>
    <w:rsid w:val="1A6422DD"/>
    <w:rsid w:val="455A7B51"/>
    <w:rsid w:val="6A96554C"/>
    <w:rsid w:val="6BC142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ptemb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2018-10-26T12:41:00Z</dcterms:created>
  <dc:creator>宽</dc:creator>
  <cp:lastModifiedBy>宽</cp:lastModifiedBy>
  <dcterms:modified xsi:type="dcterms:W3CDTF">2018-10-26T12:49:44Z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